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1C6" w:rsidRPr="00AE21C6" w:rsidRDefault="00AE21C6" w:rsidP="00A22B4A">
      <w:pPr>
        <w:spacing w:after="0"/>
        <w:rPr>
          <w:b/>
          <w:bCs/>
        </w:rPr>
      </w:pPr>
      <w:r w:rsidRPr="00AE21C6">
        <w:rPr>
          <w:b/>
          <w:bCs/>
        </w:rPr>
        <w:t>Functionality</w:t>
      </w:r>
    </w:p>
    <w:p w:rsidR="00A22B4A" w:rsidRDefault="006740B7" w:rsidP="00A22B4A">
      <w:pPr>
        <w:pStyle w:val="ListParagraph"/>
        <w:numPr>
          <w:ilvl w:val="0"/>
          <w:numId w:val="1"/>
        </w:numPr>
        <w:spacing w:after="0"/>
      </w:pPr>
      <w:r>
        <w:t>Race: Pick 1</w:t>
      </w:r>
      <w:bookmarkStart w:id="0" w:name="_GoBack"/>
      <w:bookmarkEnd w:id="0"/>
    </w:p>
    <w:p w:rsidR="006740B7" w:rsidRDefault="006740B7" w:rsidP="00A22B4A">
      <w:pPr>
        <w:pStyle w:val="ListParagraph"/>
        <w:numPr>
          <w:ilvl w:val="0"/>
          <w:numId w:val="1"/>
        </w:numPr>
        <w:spacing w:after="0"/>
      </w:pPr>
      <w:r>
        <w:t>Style: Armor type &amp; primary skill</w:t>
      </w:r>
    </w:p>
    <w:p w:rsidR="006740B7" w:rsidRDefault="006740B7" w:rsidP="00A22B4A">
      <w:pPr>
        <w:pStyle w:val="ListParagraph"/>
        <w:numPr>
          <w:ilvl w:val="1"/>
          <w:numId w:val="1"/>
        </w:numPr>
        <w:spacing w:after="0"/>
      </w:pPr>
      <w:r>
        <w:t>Warrior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Heavy Armor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Block</w:t>
      </w:r>
    </w:p>
    <w:p w:rsidR="006740B7" w:rsidRDefault="006740B7" w:rsidP="00A22B4A">
      <w:pPr>
        <w:pStyle w:val="ListParagraph"/>
        <w:numPr>
          <w:ilvl w:val="1"/>
          <w:numId w:val="1"/>
        </w:numPr>
        <w:spacing w:after="0"/>
      </w:pPr>
      <w:r>
        <w:t>Stealth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Light Armor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Sneak</w:t>
      </w:r>
    </w:p>
    <w:p w:rsidR="006740B7" w:rsidRDefault="006740B7" w:rsidP="00A22B4A">
      <w:pPr>
        <w:pStyle w:val="ListParagraph"/>
        <w:numPr>
          <w:ilvl w:val="1"/>
          <w:numId w:val="1"/>
        </w:numPr>
        <w:spacing w:after="0"/>
      </w:pPr>
      <w:r>
        <w:t>Mage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Alteration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Conjuration</w:t>
      </w:r>
    </w:p>
    <w:p w:rsidR="00AA29D5" w:rsidRDefault="00AA29D5" w:rsidP="00A22B4A">
      <w:pPr>
        <w:pStyle w:val="ListParagraph"/>
        <w:numPr>
          <w:ilvl w:val="1"/>
          <w:numId w:val="1"/>
        </w:numPr>
        <w:spacing w:after="0"/>
      </w:pPr>
      <w:r>
        <w:t>Random</w:t>
      </w:r>
    </w:p>
    <w:p w:rsidR="00AA29D5" w:rsidRDefault="001B42BE" w:rsidP="00A22B4A">
      <w:pPr>
        <w:pStyle w:val="ListParagraph"/>
        <w:numPr>
          <w:ilvl w:val="2"/>
          <w:numId w:val="1"/>
        </w:numPr>
        <w:spacing w:after="0"/>
      </w:pPr>
      <w:r>
        <w:t>Armor</w:t>
      </w:r>
    </w:p>
    <w:p w:rsidR="001B42BE" w:rsidRDefault="001B42BE" w:rsidP="00A22B4A">
      <w:pPr>
        <w:pStyle w:val="ListParagraph"/>
        <w:numPr>
          <w:ilvl w:val="3"/>
          <w:numId w:val="1"/>
        </w:numPr>
        <w:spacing w:after="0"/>
      </w:pPr>
      <w:r>
        <w:t>None</w:t>
      </w:r>
    </w:p>
    <w:p w:rsidR="001B42BE" w:rsidRDefault="001B42BE" w:rsidP="00A22B4A">
      <w:pPr>
        <w:pStyle w:val="ListParagraph"/>
        <w:numPr>
          <w:ilvl w:val="3"/>
          <w:numId w:val="1"/>
        </w:numPr>
        <w:spacing w:after="0"/>
      </w:pPr>
      <w:r>
        <w:t>Heavy Armor</w:t>
      </w:r>
    </w:p>
    <w:p w:rsidR="001B42BE" w:rsidRDefault="001B42BE" w:rsidP="00A22B4A">
      <w:pPr>
        <w:pStyle w:val="ListParagraph"/>
        <w:numPr>
          <w:ilvl w:val="3"/>
          <w:numId w:val="1"/>
        </w:numPr>
        <w:spacing w:after="0"/>
      </w:pPr>
      <w:r>
        <w:t>Light Armor</w:t>
      </w:r>
    </w:p>
    <w:p w:rsidR="00486BAD" w:rsidRDefault="00AE21C6" w:rsidP="00A22B4A">
      <w:pPr>
        <w:pStyle w:val="ListParagraph"/>
        <w:numPr>
          <w:ilvl w:val="2"/>
          <w:numId w:val="1"/>
        </w:numPr>
        <w:spacing w:after="0"/>
      </w:pPr>
      <w:r>
        <w:t>Pick a random S</w:t>
      </w:r>
      <w:r w:rsidR="001B42BE">
        <w:t>kill</w:t>
      </w:r>
    </w:p>
    <w:p w:rsidR="006740B7" w:rsidRDefault="006740B7" w:rsidP="00A22B4A">
      <w:pPr>
        <w:pStyle w:val="ListParagraph"/>
        <w:numPr>
          <w:ilvl w:val="0"/>
          <w:numId w:val="1"/>
        </w:numPr>
        <w:spacing w:after="0"/>
      </w:pPr>
      <w:r>
        <w:t>Weapons: Melee and Range</w:t>
      </w:r>
    </w:p>
    <w:p w:rsidR="006740B7" w:rsidRDefault="006740B7" w:rsidP="00A22B4A">
      <w:pPr>
        <w:pStyle w:val="ListParagraph"/>
        <w:numPr>
          <w:ilvl w:val="1"/>
          <w:numId w:val="1"/>
        </w:numPr>
        <w:spacing w:after="0"/>
      </w:pPr>
      <w:r>
        <w:t>Melee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Unarmed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One-Handed: Dagger</w:t>
      </w:r>
      <w:r w:rsidR="00AE21C6">
        <w:t>s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One-Handed: Mace</w:t>
      </w:r>
      <w:r w:rsidR="00AE21C6">
        <w:t>s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One-Handed: Sword</w:t>
      </w:r>
      <w:r w:rsidR="00AE21C6">
        <w:t>s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One-Handed: War Axe</w:t>
      </w:r>
      <w:r w:rsidR="00AE21C6">
        <w:t>s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Two-Handed: Battleaxe</w:t>
      </w:r>
      <w:r w:rsidR="00AE21C6">
        <w:t>s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 xml:space="preserve">Two-Handed: </w:t>
      </w:r>
      <w:proofErr w:type="spellStart"/>
      <w:r>
        <w:t>Greatsword</w:t>
      </w:r>
      <w:r w:rsidR="00AE21C6">
        <w:t>s</w:t>
      </w:r>
      <w:proofErr w:type="spellEnd"/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 xml:space="preserve">Two-Handed: </w:t>
      </w:r>
      <w:proofErr w:type="spellStart"/>
      <w:r>
        <w:t>Warhammer</w:t>
      </w:r>
      <w:r w:rsidR="00AE21C6">
        <w:t>s</w:t>
      </w:r>
      <w:proofErr w:type="spellEnd"/>
    </w:p>
    <w:p w:rsidR="006740B7" w:rsidRDefault="006740B7" w:rsidP="00A22B4A">
      <w:pPr>
        <w:pStyle w:val="ListParagraph"/>
        <w:numPr>
          <w:ilvl w:val="1"/>
          <w:numId w:val="1"/>
        </w:numPr>
        <w:spacing w:after="0"/>
      </w:pPr>
      <w:r>
        <w:t>Range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None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Archery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Destruction: Fire Spells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Destruction: Frost Spells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Destruction: Shock Spells</w:t>
      </w:r>
    </w:p>
    <w:p w:rsidR="006740B7" w:rsidRDefault="006740B7" w:rsidP="00A22B4A">
      <w:pPr>
        <w:pStyle w:val="ListParagraph"/>
        <w:numPr>
          <w:ilvl w:val="0"/>
          <w:numId w:val="1"/>
        </w:numPr>
        <w:spacing w:after="0"/>
      </w:pPr>
      <w:r>
        <w:t>Misc.</w:t>
      </w:r>
    </w:p>
    <w:p w:rsidR="006740B7" w:rsidRDefault="00AE21C6" w:rsidP="00A22B4A">
      <w:pPr>
        <w:pStyle w:val="ListParagraph"/>
        <w:numPr>
          <w:ilvl w:val="1"/>
          <w:numId w:val="1"/>
        </w:numPr>
        <w:spacing w:after="0"/>
      </w:pPr>
      <w:r>
        <w:t>Pick 0 – 6 S</w:t>
      </w:r>
      <w:r w:rsidR="006740B7">
        <w:t xml:space="preserve">kills 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Can be any skill</w:t>
      </w:r>
    </w:p>
    <w:p w:rsidR="006740B7" w:rsidRDefault="006740B7" w:rsidP="00A22B4A">
      <w:pPr>
        <w:pStyle w:val="ListParagraph"/>
        <w:numPr>
          <w:ilvl w:val="2"/>
          <w:numId w:val="1"/>
        </w:numPr>
        <w:spacing w:after="0"/>
      </w:pPr>
      <w:r>
        <w:t>If you already have that skill you don’t get a reroll</w:t>
      </w:r>
    </w:p>
    <w:p w:rsidR="00AE21C6" w:rsidRDefault="00AE21C6" w:rsidP="00A22B4A">
      <w:pPr>
        <w:spacing w:after="0"/>
        <w:rPr>
          <w:b/>
          <w:bCs/>
        </w:rPr>
      </w:pPr>
      <w:proofErr w:type="spellStart"/>
      <w:r w:rsidRPr="00AE21C6">
        <w:rPr>
          <w:b/>
          <w:bCs/>
        </w:rPr>
        <w:t>Enums</w:t>
      </w:r>
      <w:proofErr w:type="spellEnd"/>
    </w:p>
    <w:p w:rsidR="00AE21C6" w:rsidRDefault="00AE21C6" w:rsidP="00A22B4A">
      <w:pPr>
        <w:spacing w:after="0"/>
      </w:pPr>
      <w:r>
        <w:t>Race</w:t>
      </w:r>
    </w:p>
    <w:p w:rsidR="00AE21C6" w:rsidRDefault="00AE21C6" w:rsidP="00A22B4A">
      <w:pPr>
        <w:pStyle w:val="ListParagraph"/>
        <w:numPr>
          <w:ilvl w:val="0"/>
          <w:numId w:val="2"/>
        </w:numPr>
        <w:spacing w:after="0"/>
      </w:pPr>
      <w:proofErr w:type="spellStart"/>
      <w:r>
        <w:t>Altmer</w:t>
      </w:r>
      <w:proofErr w:type="spellEnd"/>
    </w:p>
    <w:p w:rsidR="00AE21C6" w:rsidRDefault="00AE21C6" w:rsidP="00A22B4A">
      <w:pPr>
        <w:pStyle w:val="ListParagraph"/>
        <w:numPr>
          <w:ilvl w:val="0"/>
          <w:numId w:val="2"/>
        </w:numPr>
        <w:spacing w:after="0"/>
      </w:pPr>
      <w:proofErr w:type="spellStart"/>
      <w:r>
        <w:lastRenderedPageBreak/>
        <w:t>Argonian</w:t>
      </w:r>
      <w:proofErr w:type="spellEnd"/>
    </w:p>
    <w:p w:rsidR="00AE21C6" w:rsidRDefault="00AE21C6" w:rsidP="00A22B4A">
      <w:pPr>
        <w:pStyle w:val="ListParagraph"/>
        <w:numPr>
          <w:ilvl w:val="0"/>
          <w:numId w:val="2"/>
        </w:numPr>
        <w:spacing w:after="0"/>
      </w:pPr>
      <w:proofErr w:type="spellStart"/>
      <w:r>
        <w:t>Bosmer</w:t>
      </w:r>
      <w:proofErr w:type="spellEnd"/>
    </w:p>
    <w:p w:rsidR="00AE21C6" w:rsidRDefault="00AE21C6" w:rsidP="00A22B4A">
      <w:pPr>
        <w:pStyle w:val="ListParagraph"/>
        <w:numPr>
          <w:ilvl w:val="0"/>
          <w:numId w:val="2"/>
        </w:numPr>
        <w:spacing w:after="0"/>
      </w:pPr>
      <w:r>
        <w:t>Breton</w:t>
      </w:r>
    </w:p>
    <w:p w:rsidR="00AE21C6" w:rsidRDefault="00AE21C6" w:rsidP="00A22B4A">
      <w:pPr>
        <w:pStyle w:val="ListParagraph"/>
        <w:numPr>
          <w:ilvl w:val="0"/>
          <w:numId w:val="2"/>
        </w:numPr>
        <w:spacing w:after="0"/>
      </w:pPr>
      <w:proofErr w:type="spellStart"/>
      <w:r>
        <w:t>Dunmer</w:t>
      </w:r>
      <w:proofErr w:type="spellEnd"/>
    </w:p>
    <w:p w:rsidR="00AE21C6" w:rsidRDefault="00AE21C6" w:rsidP="00A22B4A">
      <w:pPr>
        <w:pStyle w:val="ListParagraph"/>
        <w:numPr>
          <w:ilvl w:val="0"/>
          <w:numId w:val="2"/>
        </w:numPr>
        <w:spacing w:after="0"/>
      </w:pPr>
      <w:r>
        <w:t>Imperial</w:t>
      </w:r>
    </w:p>
    <w:p w:rsidR="00AE21C6" w:rsidRDefault="00AE21C6" w:rsidP="00A22B4A">
      <w:pPr>
        <w:pStyle w:val="ListParagraph"/>
        <w:numPr>
          <w:ilvl w:val="0"/>
          <w:numId w:val="2"/>
        </w:numPr>
        <w:spacing w:after="0"/>
      </w:pPr>
      <w:proofErr w:type="spellStart"/>
      <w:r>
        <w:t>Khajiit</w:t>
      </w:r>
      <w:proofErr w:type="spellEnd"/>
    </w:p>
    <w:p w:rsidR="00AE21C6" w:rsidRDefault="00AE21C6" w:rsidP="00A22B4A">
      <w:pPr>
        <w:pStyle w:val="ListParagraph"/>
        <w:numPr>
          <w:ilvl w:val="0"/>
          <w:numId w:val="2"/>
        </w:numPr>
        <w:spacing w:after="0"/>
      </w:pPr>
      <w:r>
        <w:t>Nord</w:t>
      </w:r>
    </w:p>
    <w:p w:rsidR="00AE21C6" w:rsidRDefault="00AE21C6" w:rsidP="00A22B4A">
      <w:pPr>
        <w:pStyle w:val="ListParagraph"/>
        <w:numPr>
          <w:ilvl w:val="0"/>
          <w:numId w:val="2"/>
        </w:numPr>
        <w:spacing w:after="0"/>
      </w:pPr>
      <w:proofErr w:type="spellStart"/>
      <w:r>
        <w:t>Orsimer</w:t>
      </w:r>
      <w:proofErr w:type="spellEnd"/>
    </w:p>
    <w:p w:rsidR="00AE21C6" w:rsidRDefault="00AE21C6" w:rsidP="00A22B4A">
      <w:pPr>
        <w:pStyle w:val="ListParagraph"/>
        <w:numPr>
          <w:ilvl w:val="0"/>
          <w:numId w:val="2"/>
        </w:numPr>
        <w:spacing w:after="0"/>
      </w:pPr>
      <w:proofErr w:type="spellStart"/>
      <w:r>
        <w:t>Redguard</w:t>
      </w:r>
      <w:proofErr w:type="spellEnd"/>
    </w:p>
    <w:p w:rsidR="00AE21C6" w:rsidRDefault="00AE21C6" w:rsidP="00A22B4A">
      <w:pPr>
        <w:spacing w:after="0"/>
      </w:pPr>
      <w:r>
        <w:t>Skills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None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Alchemy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Alteration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Archery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Block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Conjuration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Destruction: Fire Spells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Destruction: Frost Spells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Destruction: Shock Spells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Enchanting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Heavy Armor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Illusion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Light Armor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proofErr w:type="spellStart"/>
      <w:r>
        <w:t>Lockpicking</w:t>
      </w:r>
      <w:proofErr w:type="spellEnd"/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One-Handed: Daggers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One-Handed: Maces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One-Handed: Swords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One-Handed: War Axes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Pickpocket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Restoration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proofErr w:type="spellStart"/>
      <w:r>
        <w:t>Smithing</w:t>
      </w:r>
      <w:proofErr w:type="spellEnd"/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Sneak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Speech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>Two-Handed: Battleaxes</w:t>
      </w:r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 xml:space="preserve">Two-Handed: </w:t>
      </w:r>
      <w:proofErr w:type="spellStart"/>
      <w:r>
        <w:t>Greatswords</w:t>
      </w:r>
      <w:proofErr w:type="spellEnd"/>
    </w:p>
    <w:p w:rsidR="00AE21C6" w:rsidRDefault="00AE21C6" w:rsidP="00A22B4A">
      <w:pPr>
        <w:pStyle w:val="ListParagraph"/>
        <w:numPr>
          <w:ilvl w:val="0"/>
          <w:numId w:val="3"/>
        </w:numPr>
        <w:spacing w:after="0"/>
      </w:pPr>
      <w:r>
        <w:t xml:space="preserve">Two-Handed: </w:t>
      </w:r>
      <w:proofErr w:type="spellStart"/>
      <w:r>
        <w:t>Warhammers</w:t>
      </w:r>
      <w:proofErr w:type="spellEnd"/>
    </w:p>
    <w:p w:rsidR="00AE21C6" w:rsidRPr="00AE21C6" w:rsidRDefault="00AE21C6" w:rsidP="00A22B4A">
      <w:pPr>
        <w:spacing w:after="0"/>
      </w:pPr>
    </w:p>
    <w:p w:rsidR="006740B7" w:rsidRDefault="006740B7" w:rsidP="00A22B4A">
      <w:pPr>
        <w:pStyle w:val="ListParagraph"/>
        <w:spacing w:after="0"/>
        <w:ind w:left="2160"/>
      </w:pPr>
    </w:p>
    <w:sectPr w:rsidR="006740B7" w:rsidSect="00940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862E4"/>
    <w:multiLevelType w:val="hybridMultilevel"/>
    <w:tmpl w:val="0902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C1B3E"/>
    <w:multiLevelType w:val="hybridMultilevel"/>
    <w:tmpl w:val="ADE8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E32E3"/>
    <w:multiLevelType w:val="hybridMultilevel"/>
    <w:tmpl w:val="FC68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40B7"/>
    <w:rsid w:val="0006686F"/>
    <w:rsid w:val="001B42BE"/>
    <w:rsid w:val="00391721"/>
    <w:rsid w:val="00431752"/>
    <w:rsid w:val="00486BAD"/>
    <w:rsid w:val="006632E9"/>
    <w:rsid w:val="006740B7"/>
    <w:rsid w:val="008A281C"/>
    <w:rsid w:val="009409DA"/>
    <w:rsid w:val="00991483"/>
    <w:rsid w:val="009A43A2"/>
    <w:rsid w:val="00A22B4A"/>
    <w:rsid w:val="00A2537A"/>
    <w:rsid w:val="00AA29D5"/>
    <w:rsid w:val="00AE21C6"/>
    <w:rsid w:val="00DF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B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61383-6AD9-4F62-9D08-9F8059836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3487666C.dotm</Template>
  <TotalTime>157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Daktronics, Inc.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aanders</dc:creator>
  <cp:lastModifiedBy>Chase Bennett</cp:lastModifiedBy>
  <cp:revision>8</cp:revision>
  <dcterms:created xsi:type="dcterms:W3CDTF">2012-12-17T19:51:00Z</dcterms:created>
  <dcterms:modified xsi:type="dcterms:W3CDTF">2012-12-17T22:42:00Z</dcterms:modified>
</cp:coreProperties>
</file>